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45331" w14:textId="77777777" w:rsidR="00230E77" w:rsidRDefault="002A3B48">
      <w:pPr>
        <w:pStyle w:val="Name"/>
      </w:pPr>
      <w:r>
        <w:t>James</w:t>
      </w:r>
    </w:p>
    <w:p w14:paraId="25B840E4" w14:textId="77777777" w:rsidR="002A3B48" w:rsidRDefault="002A3B48">
      <w:pPr>
        <w:pStyle w:val="Name"/>
      </w:pPr>
      <w:r>
        <w:t>Seabrook</w:t>
      </w:r>
    </w:p>
    <w:p w14:paraId="0E826903" w14:textId="68D75010" w:rsidR="004B6BD6" w:rsidRDefault="002A3B48" w:rsidP="004B6BD6">
      <w:pPr>
        <w:pStyle w:val="ContactInfo"/>
      </w:pPr>
      <w:r>
        <w:t xml:space="preserve">HP1 2AN | 07841 409 479 | </w:t>
      </w:r>
      <w:hyperlink r:id="rId7" w:history="1">
        <w:r w:rsidR="00585A32" w:rsidRPr="001978C5">
          <w:rPr>
            <w:rStyle w:val="Hyperlink"/>
          </w:rPr>
          <w:t>james.seab</w:t>
        </w:r>
        <w:r w:rsidR="00585A32" w:rsidRPr="001978C5">
          <w:rPr>
            <w:rStyle w:val="Hyperlink"/>
          </w:rPr>
          <w:t>r</w:t>
        </w:r>
        <w:r w:rsidR="00585A32" w:rsidRPr="001978C5">
          <w:rPr>
            <w:rStyle w:val="Hyperlink"/>
          </w:rPr>
          <w:t>ook77@googlemail.com</w:t>
        </w:r>
      </w:hyperlink>
      <w:r w:rsidR="00585A32">
        <w:t xml:space="preserve"> | </w:t>
      </w:r>
      <w:hyperlink r:id="rId8" w:history="1">
        <w:r w:rsidR="004B6BD6" w:rsidRPr="001978C5">
          <w:rPr>
            <w:rStyle w:val="Hyperlink"/>
          </w:rPr>
          <w:t>www.jamesseabrook.com</w:t>
        </w:r>
      </w:hyperlink>
    </w:p>
    <w:p w14:paraId="562E1A4C" w14:textId="77777777" w:rsidR="00230E77" w:rsidRDefault="006915CC">
      <w:pPr>
        <w:pStyle w:val="Heading1"/>
      </w:pPr>
      <w:sdt>
        <w:sdtPr>
          <w:id w:val="-819804518"/>
          <w:placeholder>
            <w:docPart w:val="8E70389815AAAA40B4AF7F972218CB4C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14:paraId="41B3C687" w14:textId="2D79EB45" w:rsidR="002A3B48" w:rsidRDefault="002A3B48">
      <w:pPr>
        <w:spacing w:after="180"/>
      </w:pPr>
      <w:r>
        <w:t>Self taught frontend developer and technical lead.</w:t>
      </w:r>
      <w:r w:rsidR="006F6677">
        <w:t>§</w:t>
      </w:r>
      <w:bookmarkStart w:id="0" w:name="_GoBack"/>
      <w:bookmarkEnd w:id="0"/>
    </w:p>
    <w:p w14:paraId="28D3F89E" w14:textId="77777777" w:rsidR="003C6DE7" w:rsidRDefault="003C6DE7">
      <w:pPr>
        <w:spacing w:after="180"/>
      </w:pPr>
    </w:p>
    <w:p w14:paraId="66F59B7D" w14:textId="77777777" w:rsidR="002A3B48" w:rsidRDefault="002A3B48" w:rsidP="002A3B48">
      <w:pPr>
        <w:pStyle w:val="Heading1"/>
      </w:pPr>
      <w:r>
        <w:t>Technologies</w:t>
      </w:r>
    </w:p>
    <w:p w14:paraId="775AFF4C" w14:textId="77777777" w:rsidR="00230E77" w:rsidRDefault="002A3B48" w:rsidP="003C6DE7">
      <w:r>
        <w:t xml:space="preserve">ES6, React, Sass, </w:t>
      </w:r>
      <w:proofErr w:type="spellStart"/>
      <w:r>
        <w:t>Webpack</w:t>
      </w:r>
      <w:proofErr w:type="spellEnd"/>
      <w:r>
        <w:t>, HTML5</w:t>
      </w:r>
    </w:p>
    <w:p w14:paraId="7900EE3B" w14:textId="77777777" w:rsidR="003C6DE7" w:rsidRDefault="003C6DE7" w:rsidP="004B6BD6"/>
    <w:p w14:paraId="33C055BB" w14:textId="77777777" w:rsidR="00230E77" w:rsidRDefault="006915CC">
      <w:pPr>
        <w:pStyle w:val="Heading1"/>
      </w:pPr>
      <w:sdt>
        <w:sdtPr>
          <w:id w:val="617349259"/>
          <w:placeholder>
            <w:docPart w:val="F58EE709B60C4C48A7609F9A7A1F033F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74A5A9FE" w14:textId="77777777" w:rsidR="00230E77" w:rsidRDefault="002A3B48">
      <w:pPr>
        <w:pStyle w:val="Heading2"/>
      </w:pPr>
      <w:proofErr w:type="spellStart"/>
      <w:r>
        <w:t>Brandworkz</w:t>
      </w:r>
      <w:proofErr w:type="spellEnd"/>
    </w:p>
    <w:p w14:paraId="127764EB" w14:textId="77777777" w:rsidR="00230E77" w:rsidRDefault="002A3B48">
      <w:pPr>
        <w:pStyle w:val="Heading3"/>
      </w:pPr>
      <w:r>
        <w:t>Lead frontend / UX develop – 2015 to present</w:t>
      </w:r>
    </w:p>
    <w:p w14:paraId="096757BA" w14:textId="77777777" w:rsidR="003C6DE7" w:rsidRDefault="002A3B48">
      <w:r>
        <w:t>Aid with frontend specs and software innovations, liaise with client services in regards to client customizations.</w:t>
      </w:r>
      <w:r w:rsidR="003C6DE7">
        <w:t xml:space="preserve"> Help guide and develop juniors.</w:t>
      </w:r>
    </w:p>
    <w:p w14:paraId="5C9D3191" w14:textId="77777777" w:rsidR="003C6DE7" w:rsidRDefault="003C6DE7" w:rsidP="003C6DE7">
      <w:pPr>
        <w:pStyle w:val="Heading2"/>
      </w:pPr>
      <w:r>
        <w:t>Camelot</w:t>
      </w:r>
    </w:p>
    <w:p w14:paraId="15836DF5" w14:textId="77777777" w:rsidR="003C6DE7" w:rsidRDefault="003C6DE7" w:rsidP="003C6DE7">
      <w:pPr>
        <w:pStyle w:val="Heading3"/>
      </w:pPr>
      <w:r>
        <w:t>Facilities Assistant</w:t>
      </w:r>
      <w:r>
        <w:t xml:space="preserve"> – </w:t>
      </w:r>
      <w:r>
        <w:t>2010</w:t>
      </w:r>
      <w:r>
        <w:t xml:space="preserve"> </w:t>
      </w:r>
      <w:r>
        <w:t>- 2015</w:t>
      </w:r>
    </w:p>
    <w:p w14:paraId="6E1E0128" w14:textId="77777777" w:rsidR="003C6DE7" w:rsidRDefault="003C6DE7" w:rsidP="003C6DE7">
      <w:r>
        <w:t>Built an index database outlining facilities based inventory and supporting documents across 3 UK offices.</w:t>
      </w:r>
    </w:p>
    <w:p w14:paraId="101F3B5E" w14:textId="77777777" w:rsidR="003C6DE7" w:rsidRDefault="003C6DE7"/>
    <w:p w14:paraId="193544EA" w14:textId="77777777" w:rsidR="00230E77" w:rsidRDefault="00977005" w:rsidP="00977005">
      <w:pPr>
        <w:pStyle w:val="Heading1"/>
      </w:pPr>
      <w:r>
        <w:t>Projects</w:t>
      </w:r>
    </w:p>
    <w:p w14:paraId="2BA18E97" w14:textId="77777777" w:rsidR="00977005" w:rsidRDefault="00AB2EEF" w:rsidP="00977005">
      <w:proofErr w:type="spellStart"/>
      <w:r w:rsidRPr="0077346F">
        <w:rPr>
          <w:rStyle w:val="Heading5Char"/>
        </w:rPr>
        <w:t>Brandworkz</w:t>
      </w:r>
      <w:proofErr w:type="spellEnd"/>
      <w:r w:rsidRPr="0077346F">
        <w:rPr>
          <w:rStyle w:val="Heading5Char"/>
        </w:rPr>
        <w:t xml:space="preserve"> </w:t>
      </w:r>
      <w:r w:rsidR="007561FC" w:rsidRPr="0077346F">
        <w:rPr>
          <w:rStyle w:val="Heading5Char"/>
        </w:rPr>
        <w:t>| DAM</w:t>
      </w:r>
      <w:r w:rsidR="007561FC" w:rsidRPr="007561FC">
        <w:rPr>
          <w:rStyle w:val="Heading3Char"/>
        </w:rPr>
        <w:t xml:space="preserve"> </w:t>
      </w:r>
      <w:r w:rsidR="007561FC">
        <w:t>- R</w:t>
      </w:r>
      <w:r>
        <w:t xml:space="preserve">ebuilt the digital asset management </w:t>
      </w:r>
      <w:r w:rsidR="007561FC">
        <w:t>core module to connect to a new API built as part of this project. Emphasis was on a new user interface that was to replace the existing out of date UI.</w:t>
      </w:r>
    </w:p>
    <w:p w14:paraId="6FE7F891" w14:textId="77777777" w:rsidR="0077346F" w:rsidRDefault="0077346F" w:rsidP="0077346F">
      <w:pPr>
        <w:pStyle w:val="Heading3"/>
      </w:pPr>
      <w:proofErr w:type="spellStart"/>
      <w:r>
        <w:t>Jquery</w:t>
      </w:r>
      <w:proofErr w:type="spellEnd"/>
    </w:p>
    <w:p w14:paraId="3137B7FB" w14:textId="77777777" w:rsidR="007561FC" w:rsidRDefault="007561FC" w:rsidP="00977005"/>
    <w:p w14:paraId="4199E1D7" w14:textId="77777777" w:rsidR="007561FC" w:rsidRDefault="007561FC" w:rsidP="007561FC">
      <w:proofErr w:type="spellStart"/>
      <w:r w:rsidRPr="0077346F">
        <w:rPr>
          <w:rStyle w:val="Heading5Char"/>
        </w:rPr>
        <w:t>Brandworkz</w:t>
      </w:r>
      <w:proofErr w:type="spellEnd"/>
      <w:r w:rsidRPr="0077346F">
        <w:rPr>
          <w:rStyle w:val="Heading5Char"/>
        </w:rPr>
        <w:t xml:space="preserve"> | Annotations</w:t>
      </w:r>
      <w:r>
        <w:t xml:space="preserve"> - Created a tool that enabled users to annotate on image and document assets, users could highlight part of the asset by drag selecting, other users </w:t>
      </w:r>
      <w:r>
        <w:lastRenderedPageBreak/>
        <w:t>could reply to these comments separately. The project saved the company £50,000 annum to a 3rd party software that was used for the same thing</w:t>
      </w:r>
      <w:r w:rsidR="0077346F">
        <w:t>.</w:t>
      </w:r>
    </w:p>
    <w:p w14:paraId="4779BDC9" w14:textId="77777777" w:rsidR="0077346F" w:rsidRDefault="0077346F" w:rsidP="0077346F">
      <w:pPr>
        <w:pStyle w:val="Heading3"/>
      </w:pPr>
      <w:r>
        <w:t>Vanilla JS / HTML5</w:t>
      </w:r>
    </w:p>
    <w:p w14:paraId="2472A934" w14:textId="77777777" w:rsidR="007561FC" w:rsidRDefault="007561FC" w:rsidP="007561FC"/>
    <w:p w14:paraId="5DD1F9EB" w14:textId="77777777" w:rsidR="007561FC" w:rsidRDefault="007561FC" w:rsidP="007561FC">
      <w:r w:rsidRPr="0077346F">
        <w:rPr>
          <w:rStyle w:val="Heading5Char"/>
        </w:rPr>
        <w:t>Personal | Portfolio</w:t>
      </w:r>
      <w:r>
        <w:t xml:space="preserve"> – I started this project as a means to improve upon my own port</w:t>
      </w:r>
      <w:r w:rsidR="0077346F">
        <w:t>f</w:t>
      </w:r>
      <w:r>
        <w:t>olio site that was no longer showcasing my current skillset and also as a means of teaching myself Node JS</w:t>
      </w:r>
      <w:r w:rsidR="0077346F">
        <w:t>. It was a big learning curve and enabled me to get excited about doing new development</w:t>
      </w:r>
      <w:r w:rsidR="00585A32">
        <w:t xml:space="preserve"> as well as learn required development steps I might have previously not concentrated on such as setting up servers</w:t>
      </w:r>
      <w:r w:rsidR="0077346F">
        <w:t xml:space="preserve">. </w:t>
      </w:r>
    </w:p>
    <w:p w14:paraId="5B6D97E4" w14:textId="77777777" w:rsidR="0077346F" w:rsidRDefault="0077346F" w:rsidP="0077346F">
      <w:pPr>
        <w:pStyle w:val="Heading3"/>
      </w:pPr>
      <w:r>
        <w:t>Node JS / React</w:t>
      </w:r>
    </w:p>
    <w:p w14:paraId="1668F8C5" w14:textId="77777777" w:rsidR="0077346F" w:rsidRDefault="0077346F" w:rsidP="0077346F"/>
    <w:p w14:paraId="541C6978" w14:textId="77777777" w:rsidR="0077346F" w:rsidRDefault="0077346F" w:rsidP="0077346F">
      <w:pPr>
        <w:pStyle w:val="Heading1"/>
      </w:pPr>
      <w:r>
        <w:t xml:space="preserve">Personal </w:t>
      </w:r>
      <w:r w:rsidRPr="0077346F">
        <w:t>Statement</w:t>
      </w:r>
    </w:p>
    <w:p w14:paraId="6106FA82" w14:textId="77777777" w:rsidR="0077346F" w:rsidRDefault="0077346F" w:rsidP="0077346F">
      <w:r>
        <w:t>I am driven and excitable. I like to get my teeth into a project and innovate around the central ideas to help further improve a project. I am almost completely self taught having learnt basic HTML and CSS through an evening course. I love the development process and work really well within a team.</w:t>
      </w:r>
      <w:r w:rsidR="00585A32">
        <w:t xml:space="preserve"> I show great leadership skills and really enjoy helping with a </w:t>
      </w:r>
      <w:proofErr w:type="gramStart"/>
      <w:r w:rsidR="00585A32">
        <w:t>juniors</w:t>
      </w:r>
      <w:proofErr w:type="gramEnd"/>
      <w:r w:rsidR="00585A32">
        <w:t xml:space="preserve"> development and shaping in the way of best practices.</w:t>
      </w:r>
    </w:p>
    <w:p w14:paraId="63C525DD" w14:textId="77777777" w:rsidR="00585A32" w:rsidRDefault="00585A32" w:rsidP="0077346F"/>
    <w:p w14:paraId="1D4A8AEB" w14:textId="77777777" w:rsidR="00585A32" w:rsidRPr="0077346F" w:rsidRDefault="00585A32" w:rsidP="0077346F"/>
    <w:sectPr w:rsidR="00585A32" w:rsidRPr="0077346F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F31D0" w14:textId="77777777" w:rsidR="006915CC" w:rsidRDefault="006915CC">
      <w:pPr>
        <w:spacing w:after="0" w:line="240" w:lineRule="auto"/>
      </w:pPr>
      <w:r>
        <w:separator/>
      </w:r>
    </w:p>
  </w:endnote>
  <w:endnote w:type="continuationSeparator" w:id="0">
    <w:p w14:paraId="6060D9E3" w14:textId="77777777" w:rsidR="006915CC" w:rsidRDefault="00691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E7AF7" w14:textId="77777777" w:rsidR="00230E77" w:rsidRDefault="006915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B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B9417" w14:textId="77777777" w:rsidR="006915CC" w:rsidRDefault="006915CC">
      <w:pPr>
        <w:spacing w:after="0" w:line="240" w:lineRule="auto"/>
      </w:pPr>
      <w:r>
        <w:separator/>
      </w:r>
    </w:p>
  </w:footnote>
  <w:footnote w:type="continuationSeparator" w:id="0">
    <w:p w14:paraId="79EA6984" w14:textId="77777777" w:rsidR="006915CC" w:rsidRDefault="00691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D720B" w14:textId="77777777" w:rsidR="00230E77" w:rsidRDefault="006915CC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4FCE34" wp14:editId="7AA6A60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724C6D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F91DE" w14:textId="77777777" w:rsidR="00230E77" w:rsidRDefault="006915CC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3C9EEE" wp14:editId="3EA9ED7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D9D03F5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D68C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48"/>
    <w:rsid w:val="00230E77"/>
    <w:rsid w:val="002A3B48"/>
    <w:rsid w:val="003C6DE7"/>
    <w:rsid w:val="004B6BD6"/>
    <w:rsid w:val="00585A32"/>
    <w:rsid w:val="006915CC"/>
    <w:rsid w:val="006F6677"/>
    <w:rsid w:val="007561FC"/>
    <w:rsid w:val="0077346F"/>
    <w:rsid w:val="00977005"/>
    <w:rsid w:val="00AB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BB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585A32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A32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mes.seabrook77@googlemail.com" TargetMode="External"/><Relationship Id="rId8" Type="http://schemas.openxmlformats.org/officeDocument/2006/relationships/hyperlink" Target="http://www.jamesseabrook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mes/Library/Containers/com.microsoft.Word/Data/Library/Caches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70389815AAAA40B4AF7F972218C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6FB31-9535-F84E-9C36-6CAC20AF8412}"/>
      </w:docPartPr>
      <w:docPartBody>
        <w:p w:rsidR="00000000" w:rsidRDefault="0092075A">
          <w:pPr>
            <w:pStyle w:val="8E70389815AAAA40B4AF7F972218CB4C"/>
          </w:pPr>
          <w:r>
            <w:t>Skills Summary</w:t>
          </w:r>
        </w:p>
      </w:docPartBody>
    </w:docPart>
    <w:docPart>
      <w:docPartPr>
        <w:name w:val="F58EE709B60C4C48A7609F9A7A1F0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FE3FF-A4EF-8C43-8ACA-915BA9490FD0}"/>
      </w:docPartPr>
      <w:docPartBody>
        <w:p w:rsidR="00000000" w:rsidRDefault="0092075A">
          <w:pPr>
            <w:pStyle w:val="F58EE709B60C4C48A7609F9A7A1F033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5A"/>
    <w:rsid w:val="0092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1830EF1250B041B1F224D04B43FC71">
    <w:name w:val="021830EF1250B041B1F224D04B43FC71"/>
  </w:style>
  <w:style w:type="paragraph" w:customStyle="1" w:styleId="15984C42EFBCC74C8364C5D9BF91BD5E">
    <w:name w:val="15984C42EFBCC74C8364C5D9BF91BD5E"/>
  </w:style>
  <w:style w:type="paragraph" w:customStyle="1" w:styleId="8E70389815AAAA40B4AF7F972218CB4C">
    <w:name w:val="8E70389815AAAA40B4AF7F972218CB4C"/>
  </w:style>
  <w:style w:type="paragraph" w:customStyle="1" w:styleId="F1E4B60607192D49BD9586DBA5404165">
    <w:name w:val="F1E4B60607192D49BD9586DBA5404165"/>
  </w:style>
  <w:style w:type="paragraph" w:customStyle="1" w:styleId="B9A668A3619F8042AE5F238AF3227194">
    <w:name w:val="B9A668A3619F8042AE5F238AF3227194"/>
  </w:style>
  <w:style w:type="paragraph" w:customStyle="1" w:styleId="A402AD50F765714981C420DAB12D1A1A">
    <w:name w:val="A402AD50F765714981C420DAB12D1A1A"/>
  </w:style>
  <w:style w:type="paragraph" w:customStyle="1" w:styleId="4A16B1E952A28B4EA47B8F44B493016A">
    <w:name w:val="4A16B1E952A28B4EA47B8F44B493016A"/>
  </w:style>
  <w:style w:type="paragraph" w:customStyle="1" w:styleId="F58EE709B60C4C48A7609F9A7A1F033F">
    <w:name w:val="F58EE709B60C4C48A7609F9A7A1F033F"/>
  </w:style>
  <w:style w:type="paragraph" w:customStyle="1" w:styleId="272E3822C9A111438E2BC2C67D6A53B3">
    <w:name w:val="272E3822C9A111438E2BC2C67D6A53B3"/>
  </w:style>
  <w:style w:type="paragraph" w:customStyle="1" w:styleId="05FC8EC20235A940B1F51F824A4E5C61">
    <w:name w:val="05FC8EC20235A940B1F51F824A4E5C61"/>
  </w:style>
  <w:style w:type="paragraph" w:customStyle="1" w:styleId="640B1D2D0C4FCD4D95A17F7217D5977C">
    <w:name w:val="640B1D2D0C4FCD4D95A17F7217D5977C"/>
  </w:style>
  <w:style w:type="paragraph" w:customStyle="1" w:styleId="597078C2D8C2414FBF800222A76C3F82">
    <w:name w:val="597078C2D8C2414FBF800222A76C3F82"/>
  </w:style>
  <w:style w:type="paragraph" w:customStyle="1" w:styleId="1EBD30C792E0F94D952DC764DEC9695F">
    <w:name w:val="1EBD30C792E0F94D952DC764DEC9695F"/>
  </w:style>
  <w:style w:type="paragraph" w:customStyle="1" w:styleId="DD47B15DF8931E4FAB05890CB51E2905">
    <w:name w:val="DD47B15DF8931E4FAB05890CB51E29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65</TotalTime>
  <Pages>1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2018-07-12T16:14:00Z</dcterms:created>
  <dcterms:modified xsi:type="dcterms:W3CDTF">2018-07-13T08:30:00Z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